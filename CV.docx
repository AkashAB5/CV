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BDB69C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633E866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211E41" wp14:editId="18E83FE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326" t="-3082" r="-326" b="-18092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oval w14:anchorId="7D2528E9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067474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527424B" w14:textId="66011CDA" w:rsidR="001B2ABD" w:rsidRPr="006C574D" w:rsidRDefault="006C574D" w:rsidP="001B2ABD">
            <w:pPr>
              <w:pStyle w:val="Title"/>
              <w:rPr>
                <w:sz w:val="40"/>
                <w:szCs w:val="40"/>
              </w:rPr>
            </w:pPr>
            <w:r w:rsidRPr="006C574D">
              <w:rPr>
                <w:sz w:val="40"/>
                <w:szCs w:val="40"/>
              </w:rPr>
              <w:t>akash sunil bodalkhande</w:t>
            </w:r>
          </w:p>
          <w:p w14:paraId="2E27119C" w14:textId="4C63A3CE" w:rsidR="001B2ABD" w:rsidRDefault="001B2ABD" w:rsidP="001B2ABD">
            <w:pPr>
              <w:pStyle w:val="Subtitle"/>
            </w:pPr>
          </w:p>
        </w:tc>
      </w:tr>
      <w:tr w:rsidR="001B2ABD" w14:paraId="72F3701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8820194695644AD3B62A53C82BD01471"/>
              </w:placeholder>
              <w:temporary/>
              <w:showingPlcHdr/>
              <w15:appearance w15:val="hidden"/>
            </w:sdtPr>
            <w:sdtContent>
              <w:p w14:paraId="1B751A6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5B5D340" w14:textId="418D01B9" w:rsidR="00E33A2A" w:rsidRDefault="00A21E74" w:rsidP="0000185A">
            <w:r>
              <w:t xml:space="preserve">Electrical Engineer with excellent problem-solving skills and ability to perform well in a team. Passionate about coding. </w:t>
            </w:r>
            <w:r w:rsidR="00E33A2A">
              <w:t xml:space="preserve">My career objective is to obtain a position so as to use my sound technical and general knowledge </w:t>
            </w:r>
            <w:r w:rsidR="007D1CDA">
              <w:t>as well as</w:t>
            </w:r>
            <w:r w:rsidR="00E33A2A">
              <w:t xml:space="preserve"> ability to work well with esteemed organizations and my goal is I want a platform where I can grow my career along with the organization growth.</w:t>
            </w:r>
          </w:p>
          <w:p w14:paraId="133803E6" w14:textId="77777777" w:rsidR="0000185A" w:rsidRDefault="0000185A" w:rsidP="0000185A"/>
          <w:p w14:paraId="318A944B" w14:textId="77777777" w:rsidR="00036450" w:rsidRDefault="00036450" w:rsidP="00036450"/>
          <w:sdt>
            <w:sdtPr>
              <w:id w:val="-1954003311"/>
              <w:placeholder>
                <w:docPart w:val="99DCCFCDD0374B9290F1CAE03037FD89"/>
              </w:placeholder>
              <w:temporary/>
              <w:showingPlcHdr/>
              <w15:appearance w15:val="hidden"/>
            </w:sdtPr>
            <w:sdtContent>
              <w:p w14:paraId="2C67CC67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0260BC62C914B908A36F40C402D7AD3"/>
              </w:placeholder>
              <w:temporary/>
              <w:showingPlcHdr/>
              <w15:appearance w15:val="hidden"/>
            </w:sdtPr>
            <w:sdtContent>
              <w:p w14:paraId="2519460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2870EFF" w14:textId="48FD1027" w:rsidR="004D3011" w:rsidRDefault="005F1F9F" w:rsidP="004D3011">
            <w:r>
              <w:t>+91 9834570072</w:t>
            </w:r>
          </w:p>
          <w:p w14:paraId="4CEA5FB2" w14:textId="77777777" w:rsidR="00A21E74" w:rsidRDefault="00A21E74" w:rsidP="004D3011"/>
          <w:sdt>
            <w:sdtPr>
              <w:id w:val="-240260293"/>
              <w:placeholder>
                <w:docPart w:val="907EB06DE3BD4A55B7B85BDD50C93CF9"/>
              </w:placeholder>
              <w:temporary/>
              <w:showingPlcHdr/>
              <w15:appearance w15:val="hidden"/>
            </w:sdtPr>
            <w:sdtContent>
              <w:p w14:paraId="1256F52D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D087D18" w14:textId="0B004C99" w:rsidR="00036450" w:rsidRDefault="00000000" w:rsidP="004D3011">
            <w:hyperlink r:id="rId9" w:history="1">
              <w:r w:rsidR="00A24BD7" w:rsidRPr="00967CD9">
                <w:rPr>
                  <w:rStyle w:val="Hyperlink"/>
                </w:rPr>
                <w:t>akashbodalkhande@gmail.com</w:t>
              </w:r>
            </w:hyperlink>
          </w:p>
          <w:p w14:paraId="57FA54E2" w14:textId="77777777" w:rsidR="00A24BD7" w:rsidRDefault="00A24BD7" w:rsidP="004D3011"/>
          <w:p w14:paraId="25FC4421" w14:textId="1049AEAB" w:rsidR="00A24BD7" w:rsidRDefault="00A24BD7" w:rsidP="004D3011">
            <w:r>
              <w:t>LinkedIn:</w:t>
            </w:r>
          </w:p>
          <w:p w14:paraId="5E2047A6" w14:textId="163372D4" w:rsidR="00971C30" w:rsidRDefault="00971C30" w:rsidP="004D3011">
            <w:r w:rsidRPr="00971C30">
              <w:t>https://www.linkedin.com/in/akash-bodalkhande-805396160</w:t>
            </w:r>
          </w:p>
          <w:p w14:paraId="2B2173B4" w14:textId="77777777" w:rsidR="00A24BD7" w:rsidRPr="00E4381A" w:rsidRDefault="00A24BD7" w:rsidP="004D3011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6A8D6AFB12B1481E9A410045ACBA29D1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39B3BF9C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CAF88FD" w14:textId="7A2B8225" w:rsidR="00373B96" w:rsidRDefault="00E664E9" w:rsidP="004D3011">
            <w:r>
              <w:t>Physical Exercise</w:t>
            </w:r>
          </w:p>
          <w:p w14:paraId="12874AD0" w14:textId="50AED9DD" w:rsidR="004D3011" w:rsidRPr="004D3011" w:rsidRDefault="004D3011" w:rsidP="004D3011"/>
        </w:tc>
        <w:tc>
          <w:tcPr>
            <w:tcW w:w="720" w:type="dxa"/>
          </w:tcPr>
          <w:p w14:paraId="6B4DC04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0D6AF9A" w14:textId="0977371D" w:rsidR="001B2ABD" w:rsidRDefault="00000000" w:rsidP="00891CC3">
            <w:pPr>
              <w:pStyle w:val="Heading2"/>
              <w:shd w:val="clear" w:color="auto" w:fill="E0CAA3" w:themeFill="background2" w:themeFillShade="E6"/>
              <w:tabs>
                <w:tab w:val="left" w:pos="1767"/>
              </w:tabs>
            </w:pPr>
            <w:sdt>
              <w:sdtPr>
                <w:id w:val="1049110328"/>
                <w:placeholder>
                  <w:docPart w:val="DB1D897055404C789C52A16EB4870E6C"/>
                </w:placeholder>
                <w:temporary/>
                <w:showingPlcHdr/>
                <w15:appearance w15:val="hidden"/>
              </w:sdtPr>
              <w:sdtContent>
                <w:r w:rsidR="00E25A26" w:rsidRPr="00036450">
                  <w:t>EDUCATION</w:t>
                </w:r>
              </w:sdtContent>
            </w:sdt>
            <w:r w:rsidR="00891CC3">
              <w:tab/>
            </w:r>
          </w:p>
          <w:p w14:paraId="671B5CD1" w14:textId="05D6CFC8" w:rsidR="00036450" w:rsidRDefault="006C574D" w:rsidP="00B359E4">
            <w:pPr>
              <w:pStyle w:val="Heading4"/>
            </w:pPr>
            <w:r>
              <w:t>Priyadarshini Institute of Engineering and Technology/Bachelor of Engineering</w:t>
            </w:r>
          </w:p>
          <w:p w14:paraId="1FC4AEC5" w14:textId="1D024FA0" w:rsidR="00036450" w:rsidRPr="00B359E4" w:rsidRDefault="006C574D" w:rsidP="00B359E4">
            <w:pPr>
              <w:pStyle w:val="Date"/>
            </w:pPr>
            <w:r>
              <w:t>2015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2019, Nagpur, Maharashtra</w:t>
            </w:r>
          </w:p>
          <w:p w14:paraId="0A662DA2" w14:textId="7228E80A" w:rsidR="006C574D" w:rsidRPr="006C574D" w:rsidRDefault="006C574D" w:rsidP="006C574D">
            <w:r>
              <w:t>Graduate in Electrical Engineering with 6</w:t>
            </w:r>
            <w:r w:rsidR="00791AF4">
              <w:t>4</w:t>
            </w:r>
            <w:r>
              <w:t>%.</w:t>
            </w:r>
          </w:p>
          <w:p w14:paraId="5771842C" w14:textId="0CF1435F" w:rsidR="004D3011" w:rsidRDefault="004D3011" w:rsidP="00036450"/>
          <w:p w14:paraId="46A580AD" w14:textId="6ED79165" w:rsidR="00036450" w:rsidRPr="00B359E4" w:rsidRDefault="006C574D" w:rsidP="00B359E4">
            <w:pPr>
              <w:pStyle w:val="Heading4"/>
            </w:pPr>
            <w:r>
              <w:t>Sarvodaya Vidyalaya/ Science</w:t>
            </w:r>
          </w:p>
          <w:p w14:paraId="564657FE" w14:textId="76D70CD5" w:rsidR="00036450" w:rsidRPr="00B359E4" w:rsidRDefault="006C574D" w:rsidP="00B359E4">
            <w:pPr>
              <w:pStyle w:val="Date"/>
            </w:pPr>
            <w:r>
              <w:t>2013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 xml:space="preserve">2015, </w:t>
            </w:r>
            <w:r w:rsidR="00B34947">
              <w:t>Hingna</w:t>
            </w:r>
            <w:r>
              <w:t>, Nagpur</w:t>
            </w:r>
          </w:p>
          <w:p w14:paraId="63AAA1BC" w14:textId="018F3E84" w:rsidR="00036450" w:rsidRDefault="006C574D" w:rsidP="00036450">
            <w:r>
              <w:t>Graduated High School in Science Stream with an aggregate of 56.</w:t>
            </w:r>
            <w:r w:rsidR="005F1F9F">
              <w:t>92%</w:t>
            </w:r>
          </w:p>
          <w:p w14:paraId="2EA911F7" w14:textId="27230208" w:rsidR="00BB346B" w:rsidRPr="00BB346B" w:rsidRDefault="00EE6AAE" w:rsidP="00BB346B">
            <w:pPr>
              <w:pStyle w:val="Heading2"/>
              <w:shd w:val="clear" w:color="auto" w:fill="E0CAA3" w:themeFill="background2" w:themeFillShade="E6"/>
            </w:pPr>
            <w:r>
              <w:t>Training</w:t>
            </w:r>
          </w:p>
          <w:p w14:paraId="69B27BE0" w14:textId="28E15940" w:rsidR="00036450" w:rsidRDefault="00F0634E" w:rsidP="00B359E4">
            <w:pPr>
              <w:pStyle w:val="Heading4"/>
            </w:pPr>
            <w:r>
              <w:t>INTERNSHALA TRAININGS</w:t>
            </w:r>
            <w:r w:rsidR="00B72E41">
              <w:t>/Web Development</w:t>
            </w:r>
            <w:r w:rsidR="00EC0079">
              <w:t xml:space="preserve"> Course</w:t>
            </w:r>
          </w:p>
          <w:p w14:paraId="299B2D04" w14:textId="77777777" w:rsidR="00B34947" w:rsidRPr="00B34947" w:rsidRDefault="00B34947" w:rsidP="00B34947"/>
          <w:p w14:paraId="2E980DE3" w14:textId="3D3115C1" w:rsidR="00B72E41" w:rsidRPr="00B72E41" w:rsidRDefault="00B72E41" w:rsidP="00B72E41">
            <w:r>
              <w:t xml:space="preserve">In </w:t>
            </w:r>
            <w:r w:rsidR="00A24BD7">
              <w:t>Internshala</w:t>
            </w:r>
            <w:r>
              <w:t xml:space="preserve"> training I</w:t>
            </w:r>
            <w:r w:rsidR="00C86AF6">
              <w:t xml:space="preserve"> have</w:t>
            </w:r>
            <w:r>
              <w:t xml:space="preserve"> </w:t>
            </w:r>
            <w:r w:rsidR="004B1607">
              <w:t>learned</w:t>
            </w:r>
            <w:r>
              <w:t xml:space="preserve"> various </w:t>
            </w:r>
            <w:r w:rsidR="008C5C63">
              <w:t xml:space="preserve">web development </w:t>
            </w:r>
            <w:r>
              <w:t>programming language like HTML, CSS, Bootstrap, DBMS, PHP, JavaScript, React</w:t>
            </w:r>
            <w:r w:rsidR="008C5C63">
              <w:t xml:space="preserve"> and build a website from scratch</w:t>
            </w:r>
            <w:r w:rsidR="00DD494B">
              <w:t>.</w:t>
            </w:r>
          </w:p>
          <w:p w14:paraId="683B0554" w14:textId="0EB8CB58" w:rsidR="00036450" w:rsidRDefault="006905ED" w:rsidP="00036450">
            <w:r>
              <w:t xml:space="preserve"> </w:t>
            </w:r>
          </w:p>
          <w:p w14:paraId="540D6907" w14:textId="77777777" w:rsidR="00891CC3" w:rsidRDefault="00891CC3" w:rsidP="00891CC3"/>
          <w:p w14:paraId="0C611B81" w14:textId="0468E461" w:rsidR="00271F10" w:rsidRPr="00271F10" w:rsidRDefault="00891CC3" w:rsidP="00271F10">
            <w:pPr>
              <w:pBdr>
                <w:bottom w:val="single" w:sz="4" w:space="1" w:color="auto"/>
              </w:pBdr>
              <w:shd w:val="clear" w:color="auto" w:fill="E0CAA3" w:themeFill="background2" w:themeFillShade="E6"/>
              <w:rPr>
                <w:b/>
                <w:bCs/>
                <w:color w:val="000000" w:themeColor="text1"/>
                <w:sz w:val="22"/>
              </w:rPr>
            </w:pPr>
            <w:r w:rsidRPr="00891CC3">
              <w:rPr>
                <w:b/>
                <w:bCs/>
                <w:color w:val="000000" w:themeColor="text1"/>
                <w:sz w:val="22"/>
              </w:rPr>
              <w:t>PROJEC</w:t>
            </w:r>
            <w:r w:rsidR="00BB346B">
              <w:rPr>
                <w:b/>
                <w:bCs/>
                <w:color w:val="000000" w:themeColor="text1"/>
                <w:sz w:val="22"/>
              </w:rPr>
              <w:t>T</w:t>
            </w:r>
          </w:p>
          <w:p w14:paraId="03E5D429" w14:textId="77777777" w:rsidR="00271F10" w:rsidRDefault="00271F10" w:rsidP="00F0634E">
            <w:pPr>
              <w:rPr>
                <w:b/>
                <w:bCs/>
                <w:szCs w:val="18"/>
              </w:rPr>
            </w:pPr>
          </w:p>
          <w:p w14:paraId="38A294C4" w14:textId="470E1FC6" w:rsidR="00F0634E" w:rsidRPr="00F0634E" w:rsidRDefault="00525B7E" w:rsidP="00F0634E">
            <w:pPr>
              <w:rPr>
                <w:b/>
                <w:bCs/>
                <w:szCs w:val="18"/>
              </w:rPr>
            </w:pPr>
            <w:r w:rsidRPr="00525B7E">
              <w:rPr>
                <w:b/>
                <w:bCs/>
                <w:szCs w:val="18"/>
              </w:rPr>
              <w:t>P</w:t>
            </w:r>
            <w:r w:rsidR="00F0634E" w:rsidRPr="00F0634E">
              <w:rPr>
                <w:b/>
                <w:bCs/>
                <w:szCs w:val="18"/>
              </w:rPr>
              <w:t>GLife</w:t>
            </w:r>
          </w:p>
          <w:p w14:paraId="68020804" w14:textId="77777777" w:rsidR="00B34947" w:rsidRPr="004D3011" w:rsidRDefault="00B34947" w:rsidP="00B34947">
            <w:pPr>
              <w:pStyle w:val="Date"/>
            </w:pPr>
            <w:r>
              <w:t xml:space="preserve">1 May’23 </w:t>
            </w:r>
            <w:r w:rsidRPr="004D3011">
              <w:t>–</w:t>
            </w:r>
            <w:r>
              <w:t xml:space="preserve"> Present</w:t>
            </w:r>
          </w:p>
          <w:p w14:paraId="0C1B6293" w14:textId="62FCF657" w:rsidR="004D3011" w:rsidRPr="00B34947" w:rsidRDefault="00F0634E" w:rsidP="00B34947">
            <w:r>
              <w:t>PGLife is an online PG platform. The aim of PGLife is to provide economical PG’s to the need one e.g. students, employer’s, etc</w:t>
            </w:r>
          </w:p>
          <w:p w14:paraId="11A14A8B" w14:textId="77777777" w:rsidR="004D3011" w:rsidRDefault="004D3011" w:rsidP="00036450"/>
          <w:p w14:paraId="553A9D9C" w14:textId="021E726C" w:rsidR="00036450" w:rsidRDefault="00E33A2A" w:rsidP="00891CC3">
            <w:pPr>
              <w:pStyle w:val="Heading2"/>
              <w:shd w:val="clear" w:color="auto" w:fill="E0CAA3" w:themeFill="background2" w:themeFillShade="E6"/>
            </w:pPr>
            <w:r>
              <w:t xml:space="preserve">TECHNICAL </w:t>
            </w:r>
            <w:r w:rsidR="00E664E9">
              <w:t>SKILLS</w:t>
            </w:r>
          </w:p>
          <w:p w14:paraId="08E5D89D" w14:textId="13955D0C" w:rsidR="00643D93" w:rsidRDefault="00E664E9" w:rsidP="00643D93">
            <w:pPr>
              <w:pStyle w:val="ListParagraph"/>
              <w:numPr>
                <w:ilvl w:val="0"/>
                <w:numId w:val="2"/>
              </w:numPr>
            </w:pPr>
            <w:r>
              <w:t>HTML, CSS</w:t>
            </w:r>
          </w:p>
          <w:p w14:paraId="0466E8E9" w14:textId="7091BE76" w:rsidR="00643D93" w:rsidRDefault="00E33A2A" w:rsidP="00E664E9">
            <w:pPr>
              <w:pStyle w:val="ListParagraph"/>
              <w:numPr>
                <w:ilvl w:val="0"/>
                <w:numId w:val="2"/>
              </w:numPr>
            </w:pPr>
            <w:r>
              <w:t>JavaScript</w:t>
            </w:r>
            <w:r w:rsidR="00E664E9">
              <w:t>. Bootstrap</w:t>
            </w:r>
          </w:p>
          <w:p w14:paraId="639B9967" w14:textId="3EE67C40" w:rsidR="00E664E9" w:rsidRDefault="00E664E9" w:rsidP="00E664E9">
            <w:pPr>
              <w:pStyle w:val="ListParagraph"/>
              <w:numPr>
                <w:ilvl w:val="0"/>
                <w:numId w:val="2"/>
              </w:numPr>
            </w:pPr>
            <w:r>
              <w:t xml:space="preserve">PHP, React, </w:t>
            </w:r>
            <w:r w:rsidR="00E33A2A">
              <w:t>MySQL</w:t>
            </w:r>
          </w:p>
          <w:p w14:paraId="101439A0" w14:textId="19D579F0" w:rsidR="00E664E9" w:rsidRPr="00E664E9" w:rsidRDefault="00E664E9" w:rsidP="00E664E9"/>
        </w:tc>
      </w:tr>
    </w:tbl>
    <w:p w14:paraId="001FE858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6E5DE" w14:textId="77777777" w:rsidR="00A373B3" w:rsidRDefault="00A373B3" w:rsidP="000C45FF">
      <w:r>
        <w:separator/>
      </w:r>
    </w:p>
  </w:endnote>
  <w:endnote w:type="continuationSeparator" w:id="0">
    <w:p w14:paraId="05EEBF75" w14:textId="77777777" w:rsidR="00A373B3" w:rsidRDefault="00A373B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E781E" w14:textId="77777777" w:rsidR="00A373B3" w:rsidRDefault="00A373B3" w:rsidP="000C45FF">
      <w:r>
        <w:separator/>
      </w:r>
    </w:p>
  </w:footnote>
  <w:footnote w:type="continuationSeparator" w:id="0">
    <w:p w14:paraId="67EB1B80" w14:textId="77777777" w:rsidR="00A373B3" w:rsidRDefault="00A373B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EEA3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C60BF2" wp14:editId="62C528B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81D"/>
    <w:multiLevelType w:val="hybridMultilevel"/>
    <w:tmpl w:val="29003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B1771"/>
    <w:multiLevelType w:val="hybridMultilevel"/>
    <w:tmpl w:val="204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460485">
    <w:abstractNumId w:val="1"/>
  </w:num>
  <w:num w:numId="2" w16cid:durableId="189735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4D"/>
    <w:rsid w:val="0000185A"/>
    <w:rsid w:val="00036450"/>
    <w:rsid w:val="00094499"/>
    <w:rsid w:val="000C45FF"/>
    <w:rsid w:val="000E3FD1"/>
    <w:rsid w:val="000F1ABE"/>
    <w:rsid w:val="00112054"/>
    <w:rsid w:val="001225B8"/>
    <w:rsid w:val="001317D8"/>
    <w:rsid w:val="00145731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1F10"/>
    <w:rsid w:val="00281FD5"/>
    <w:rsid w:val="002C4715"/>
    <w:rsid w:val="0030481B"/>
    <w:rsid w:val="003156FC"/>
    <w:rsid w:val="003254B5"/>
    <w:rsid w:val="0037121F"/>
    <w:rsid w:val="00373B96"/>
    <w:rsid w:val="003910D8"/>
    <w:rsid w:val="003A6B7D"/>
    <w:rsid w:val="003B06CA"/>
    <w:rsid w:val="003C60EA"/>
    <w:rsid w:val="004071FC"/>
    <w:rsid w:val="00445947"/>
    <w:rsid w:val="004813B3"/>
    <w:rsid w:val="00496591"/>
    <w:rsid w:val="004B1607"/>
    <w:rsid w:val="004C63E4"/>
    <w:rsid w:val="004D2DC3"/>
    <w:rsid w:val="004D3011"/>
    <w:rsid w:val="004F76A8"/>
    <w:rsid w:val="00525B7E"/>
    <w:rsid w:val="005262AC"/>
    <w:rsid w:val="005547CE"/>
    <w:rsid w:val="005E39D5"/>
    <w:rsid w:val="005F1F9F"/>
    <w:rsid w:val="00600670"/>
    <w:rsid w:val="0062123A"/>
    <w:rsid w:val="00643D93"/>
    <w:rsid w:val="00646E75"/>
    <w:rsid w:val="006771D0"/>
    <w:rsid w:val="006905ED"/>
    <w:rsid w:val="006C574D"/>
    <w:rsid w:val="00715FCB"/>
    <w:rsid w:val="00743101"/>
    <w:rsid w:val="00764C9F"/>
    <w:rsid w:val="007775E1"/>
    <w:rsid w:val="007867A0"/>
    <w:rsid w:val="00791AF4"/>
    <w:rsid w:val="007927F5"/>
    <w:rsid w:val="007D1CDA"/>
    <w:rsid w:val="00802CA0"/>
    <w:rsid w:val="00816789"/>
    <w:rsid w:val="00891CC3"/>
    <w:rsid w:val="008B4CE5"/>
    <w:rsid w:val="008C5C63"/>
    <w:rsid w:val="009260CD"/>
    <w:rsid w:val="00940A66"/>
    <w:rsid w:val="00952C25"/>
    <w:rsid w:val="00971C30"/>
    <w:rsid w:val="00987B7B"/>
    <w:rsid w:val="00A2118D"/>
    <w:rsid w:val="00A21E74"/>
    <w:rsid w:val="00A22113"/>
    <w:rsid w:val="00A24BD7"/>
    <w:rsid w:val="00A373B3"/>
    <w:rsid w:val="00AD0A50"/>
    <w:rsid w:val="00AD76E2"/>
    <w:rsid w:val="00B20152"/>
    <w:rsid w:val="00B34947"/>
    <w:rsid w:val="00B359E4"/>
    <w:rsid w:val="00B57D98"/>
    <w:rsid w:val="00B70850"/>
    <w:rsid w:val="00B72E41"/>
    <w:rsid w:val="00BB346B"/>
    <w:rsid w:val="00C039D9"/>
    <w:rsid w:val="00C066B6"/>
    <w:rsid w:val="00C1281B"/>
    <w:rsid w:val="00C37BA1"/>
    <w:rsid w:val="00C4674C"/>
    <w:rsid w:val="00C506CF"/>
    <w:rsid w:val="00C72BED"/>
    <w:rsid w:val="00C86AF6"/>
    <w:rsid w:val="00C9578B"/>
    <w:rsid w:val="00CB0055"/>
    <w:rsid w:val="00CD4F87"/>
    <w:rsid w:val="00D2522B"/>
    <w:rsid w:val="00D422DE"/>
    <w:rsid w:val="00D5459D"/>
    <w:rsid w:val="00DA1F4D"/>
    <w:rsid w:val="00DD172A"/>
    <w:rsid w:val="00DD494B"/>
    <w:rsid w:val="00E25A26"/>
    <w:rsid w:val="00E33A2A"/>
    <w:rsid w:val="00E4381A"/>
    <w:rsid w:val="00E55D74"/>
    <w:rsid w:val="00E664E9"/>
    <w:rsid w:val="00EC0079"/>
    <w:rsid w:val="00EC3F1B"/>
    <w:rsid w:val="00EE6AAE"/>
    <w:rsid w:val="00F0634E"/>
    <w:rsid w:val="00F30C56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3CBE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87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kashbodalkhande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8088C826-2BD5-4F44-80EF-3758B19B02A6%7d\%7b21601252-89A4-454F-BE30-5DD332B2916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20194695644AD3B62A53C82BD0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BC889-2117-469F-85B2-550CE5D6AEB7}"/>
      </w:docPartPr>
      <w:docPartBody>
        <w:p w:rsidR="0047587B" w:rsidRDefault="00000000">
          <w:pPr>
            <w:pStyle w:val="8820194695644AD3B62A53C82BD01471"/>
          </w:pPr>
          <w:r w:rsidRPr="00D5459D">
            <w:t>Profile</w:t>
          </w:r>
        </w:p>
      </w:docPartBody>
    </w:docPart>
    <w:docPart>
      <w:docPartPr>
        <w:name w:val="99DCCFCDD0374B9290F1CAE03037F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38573-C5C1-4700-9841-7092C88C9DB7}"/>
      </w:docPartPr>
      <w:docPartBody>
        <w:p w:rsidR="0047587B" w:rsidRDefault="00000000">
          <w:pPr>
            <w:pStyle w:val="99DCCFCDD0374B9290F1CAE03037FD89"/>
          </w:pPr>
          <w:r w:rsidRPr="00CB0055">
            <w:t>Contact</w:t>
          </w:r>
        </w:p>
      </w:docPartBody>
    </w:docPart>
    <w:docPart>
      <w:docPartPr>
        <w:name w:val="C0260BC62C914B908A36F40C402D7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D43E0-2022-4122-A4F7-F09D9CCD4784}"/>
      </w:docPartPr>
      <w:docPartBody>
        <w:p w:rsidR="0047587B" w:rsidRDefault="00000000">
          <w:pPr>
            <w:pStyle w:val="C0260BC62C914B908A36F40C402D7AD3"/>
          </w:pPr>
          <w:r w:rsidRPr="004D3011">
            <w:t>PHONE:</w:t>
          </w:r>
        </w:p>
      </w:docPartBody>
    </w:docPart>
    <w:docPart>
      <w:docPartPr>
        <w:name w:val="907EB06DE3BD4A55B7B85BDD50C93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B5B64-D82D-46FA-A361-EA60146B875E}"/>
      </w:docPartPr>
      <w:docPartBody>
        <w:p w:rsidR="0047587B" w:rsidRDefault="00000000">
          <w:pPr>
            <w:pStyle w:val="907EB06DE3BD4A55B7B85BDD50C93CF9"/>
          </w:pPr>
          <w:r w:rsidRPr="004D3011">
            <w:t>EMAIL:</w:t>
          </w:r>
        </w:p>
      </w:docPartBody>
    </w:docPart>
    <w:docPart>
      <w:docPartPr>
        <w:name w:val="6A8D6AFB12B1481E9A410045ACBA2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6A2D7-3675-4D8D-872D-ED992EA6822D}"/>
      </w:docPartPr>
      <w:docPartBody>
        <w:p w:rsidR="0047587B" w:rsidRDefault="00000000">
          <w:pPr>
            <w:pStyle w:val="6A8D6AFB12B1481E9A410045ACBA29D1"/>
          </w:pPr>
          <w:r w:rsidRPr="00CB0055">
            <w:t>Hobbies</w:t>
          </w:r>
        </w:p>
      </w:docPartBody>
    </w:docPart>
    <w:docPart>
      <w:docPartPr>
        <w:name w:val="DB1D897055404C789C52A16EB4870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0AA3C-8E19-4DC5-9566-090BFFCCB781}"/>
      </w:docPartPr>
      <w:docPartBody>
        <w:p w:rsidR="0047587B" w:rsidRDefault="00000000">
          <w:pPr>
            <w:pStyle w:val="DB1D897055404C789C52A16EB4870E6C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CF"/>
    <w:rsid w:val="00075D2A"/>
    <w:rsid w:val="000F53CF"/>
    <w:rsid w:val="001D317B"/>
    <w:rsid w:val="00335C3E"/>
    <w:rsid w:val="0047587B"/>
    <w:rsid w:val="00AA15CD"/>
    <w:rsid w:val="00C365BC"/>
    <w:rsid w:val="00E8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20194695644AD3B62A53C82BD01471">
    <w:name w:val="8820194695644AD3B62A53C82BD01471"/>
  </w:style>
  <w:style w:type="paragraph" w:customStyle="1" w:styleId="99DCCFCDD0374B9290F1CAE03037FD89">
    <w:name w:val="99DCCFCDD0374B9290F1CAE03037FD89"/>
  </w:style>
  <w:style w:type="paragraph" w:customStyle="1" w:styleId="C0260BC62C914B908A36F40C402D7AD3">
    <w:name w:val="C0260BC62C914B908A36F40C402D7AD3"/>
  </w:style>
  <w:style w:type="paragraph" w:customStyle="1" w:styleId="907EB06DE3BD4A55B7B85BDD50C93CF9">
    <w:name w:val="907EB06DE3BD4A55B7B85BDD50C93CF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A8D6AFB12B1481E9A410045ACBA29D1">
    <w:name w:val="6A8D6AFB12B1481E9A410045ACBA29D1"/>
  </w:style>
  <w:style w:type="paragraph" w:customStyle="1" w:styleId="DB1D897055404C789C52A16EB4870E6C">
    <w:name w:val="DB1D897055404C789C52A16EB4870E6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{21601252-89A4-454F-BE30-5DD332B2916F}tf00546271_win32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2023-06-04T08:03:00Z</dcterms:created>
  <dcterms:modified xsi:type="dcterms:W3CDTF">2023-06-15T10:27:00Z</dcterms:modified>
</cp:coreProperties>
</file>